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ramond" w:hAnsi="Garamond"/>
          <w:sz w:val="24"/>
          <w:szCs w:val="24"/>
        </w:rPr>
        <w:id w:val="-1687897245"/>
        <w:placeholder>
          <w:docPart w:val="1A6C3795ED05461C877A8E0EEAD2097D"/>
        </w:placeholder>
        <w15:appearance w15:val="hidden"/>
      </w:sdtPr>
      <w:sdtEndPr/>
      <w:sdtContent>
        <w:p w14:paraId="3ADCBF6C" w14:textId="71DB3D2E" w:rsidR="006E4F22" w:rsidRPr="007D650C" w:rsidRDefault="006E4F22" w:rsidP="006E4F22">
          <w:pPr>
            <w:pStyle w:val="Title"/>
            <w:spacing w:after="120"/>
            <w:rPr>
              <w:rFonts w:ascii="Garamond" w:hAnsi="Garamond"/>
              <w:color w:val="4F2D7F"/>
              <w:sz w:val="24"/>
              <w:szCs w:val="24"/>
            </w:rPr>
          </w:pPr>
          <w:r w:rsidRPr="007D650C">
            <w:rPr>
              <w:rFonts w:ascii="Garamond" w:hAnsi="Garamond"/>
              <w:color w:val="4F2D7F"/>
              <w:sz w:val="24"/>
              <w:szCs w:val="24"/>
            </w:rPr>
            <w:t>COSC 3364 – Principles of Cybersecurity</w:t>
          </w:r>
        </w:p>
        <w:p w14:paraId="7A08B81C" w14:textId="3E6FDD8E" w:rsidR="007D650C" w:rsidRPr="007D650C" w:rsidRDefault="007D650C" w:rsidP="003704F9">
          <w:pPr>
            <w:pStyle w:val="Title"/>
            <w:spacing w:after="120"/>
            <w:rPr>
              <w:rFonts w:ascii="Garamond" w:hAnsi="Garamond"/>
              <w:sz w:val="24"/>
              <w:szCs w:val="24"/>
            </w:rPr>
          </w:pPr>
          <w:r w:rsidRPr="007D650C">
            <w:rPr>
              <w:rFonts w:ascii="Garamond" w:hAnsi="Garamond"/>
              <w:sz w:val="24"/>
              <w:szCs w:val="24"/>
            </w:rPr>
            <w:t>Lab 0</w:t>
          </w:r>
          <w:r w:rsidR="00BE693A">
            <w:rPr>
              <w:rFonts w:ascii="Garamond" w:hAnsi="Garamond"/>
              <w:sz w:val="24"/>
              <w:szCs w:val="24"/>
            </w:rPr>
            <w:t>3</w:t>
          </w:r>
          <w:r w:rsidRPr="007D650C">
            <w:rPr>
              <w:rFonts w:ascii="Garamond" w:hAnsi="Garamond"/>
              <w:sz w:val="24"/>
              <w:szCs w:val="24"/>
            </w:rPr>
            <w:t xml:space="preserve"> </w:t>
          </w:r>
        </w:p>
      </w:sdtContent>
    </w:sdt>
    <w:p w14:paraId="02D94045" w14:textId="48FA822D" w:rsidR="007D650C" w:rsidRDefault="00BE693A" w:rsidP="007D650C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Signed Digital Envelope</w:t>
      </w:r>
    </w:p>
    <w:p w14:paraId="5E4EE475" w14:textId="68391325" w:rsidR="00660B3A" w:rsidRPr="00660B3A" w:rsidRDefault="00660B3A" w:rsidP="00660B3A">
      <w:pPr>
        <w:rPr>
          <w:rFonts w:ascii="Times New Roman" w:hAnsi="Times New Roman"/>
          <w:lang w:eastAsia="ja-JP"/>
        </w:rPr>
      </w:pPr>
      <w:r w:rsidRPr="00660B3A">
        <w:rPr>
          <w:rFonts w:ascii="Times New Roman" w:hAnsi="Times New Roman"/>
          <w:lang w:eastAsia="ja-JP"/>
        </w:rPr>
        <w:t>Ethan Conner</w:t>
      </w:r>
    </w:p>
    <w:p w14:paraId="51CA6D02" w14:textId="6E529C86" w:rsidR="00660B3A" w:rsidRPr="00660B3A" w:rsidRDefault="00660B3A" w:rsidP="00660B3A">
      <w:pPr>
        <w:rPr>
          <w:rFonts w:ascii="Times New Roman" w:hAnsi="Times New Roman"/>
          <w:lang w:eastAsia="ja-JP"/>
        </w:rPr>
      </w:pPr>
      <w:r w:rsidRPr="00660B3A">
        <w:rPr>
          <w:rFonts w:ascii="Times New Roman" w:hAnsi="Times New Roman"/>
          <w:lang w:eastAsia="ja-JP"/>
        </w:rPr>
        <w:t>Lab 03</w:t>
      </w:r>
    </w:p>
    <w:p w14:paraId="27A905D0" w14:textId="021192D2" w:rsidR="0085723C" w:rsidRDefault="003704F9" w:rsidP="00BE693A">
      <w:pPr>
        <w:pStyle w:val="ListParagraph"/>
        <w:numPr>
          <w:ilvl w:val="0"/>
          <w:numId w:val="23"/>
        </w:numPr>
        <w:spacing w:after="0" w:line="240" w:lineRule="auto"/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 xml:space="preserve">Develop </w:t>
      </w:r>
      <w:r w:rsidR="00BE693A">
        <w:rPr>
          <w:rFonts w:ascii="Garamond" w:hAnsi="Garamond"/>
          <w:sz w:val="24"/>
          <w:szCs w:val="24"/>
          <w:lang w:eastAsia="ja-JP"/>
        </w:rPr>
        <w:t>a program to generate a signed digital envelope utilizing RSA for the asymmetric encryption of the symmetric key</w:t>
      </w:r>
      <w:r w:rsidR="00F95940">
        <w:rPr>
          <w:rFonts w:ascii="Garamond" w:hAnsi="Garamond"/>
          <w:sz w:val="24"/>
          <w:szCs w:val="24"/>
          <w:lang w:eastAsia="ja-JP"/>
        </w:rPr>
        <w:t xml:space="preserve"> &amp; digital signature</w:t>
      </w:r>
      <w:r w:rsidR="00BE693A">
        <w:rPr>
          <w:rFonts w:ascii="Garamond" w:hAnsi="Garamond"/>
          <w:sz w:val="24"/>
          <w:szCs w:val="24"/>
          <w:lang w:eastAsia="ja-JP"/>
        </w:rPr>
        <w:t>, AES in CBC mode for the symmetric encryption of the message, and SHA256 for the hash function.</w:t>
      </w:r>
    </w:p>
    <w:p w14:paraId="02ACD067" w14:textId="47756881" w:rsidR="00BE693A" w:rsidRDefault="00BE693A" w:rsidP="00BE693A">
      <w:pPr>
        <w:spacing w:after="0" w:line="240" w:lineRule="auto"/>
        <w:jc w:val="center"/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noProof/>
          <w:sz w:val="24"/>
          <w:szCs w:val="24"/>
          <w:lang w:eastAsia="ja-JP"/>
        </w:rPr>
        <w:drawing>
          <wp:inline distT="0" distB="0" distL="0" distR="0" wp14:anchorId="672BED5E" wp14:editId="39A774D0">
            <wp:extent cx="5365836" cy="5886450"/>
            <wp:effectExtent l="0" t="0" r="0" b="0"/>
            <wp:docPr id="1262250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53" cy="588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7171" w14:textId="77777777" w:rsidR="00660B3A" w:rsidRDefault="00660B3A">
      <w:pPr>
        <w:rPr>
          <w:rFonts w:ascii="Garamond" w:hAnsi="Garamond"/>
          <w:sz w:val="24"/>
          <w:szCs w:val="24"/>
          <w:lang w:eastAsia="ja-JP"/>
        </w:rPr>
      </w:pPr>
    </w:p>
    <w:p w14:paraId="6364A7C3" w14:textId="77777777" w:rsidR="00660B3A" w:rsidRDefault="00660B3A">
      <w:pPr>
        <w:rPr>
          <w:rFonts w:ascii="Garamond" w:hAnsi="Garamond"/>
          <w:sz w:val="24"/>
          <w:szCs w:val="24"/>
          <w:lang w:eastAsia="ja-JP"/>
        </w:rPr>
      </w:pPr>
    </w:p>
    <w:p w14:paraId="2B8D00F4" w14:textId="77777777" w:rsidR="00660B3A" w:rsidRDefault="00660B3A">
      <w:pPr>
        <w:rPr>
          <w:rFonts w:ascii="Garamond" w:hAnsi="Garamond"/>
          <w:sz w:val="24"/>
          <w:szCs w:val="24"/>
          <w:lang w:eastAsia="ja-JP"/>
        </w:rPr>
      </w:pPr>
    </w:p>
    <w:p w14:paraId="502A77FF" w14:textId="77777777" w:rsidR="00660B3A" w:rsidRDefault="00660B3A">
      <w:pPr>
        <w:rPr>
          <w:rFonts w:ascii="Garamond" w:hAnsi="Garamond"/>
          <w:b/>
          <w:bCs/>
          <w:sz w:val="24"/>
          <w:szCs w:val="24"/>
          <w:lang w:eastAsia="ja-JP"/>
        </w:rPr>
      </w:pPr>
      <w:r>
        <w:rPr>
          <w:rFonts w:ascii="Garamond" w:hAnsi="Garamond"/>
          <w:b/>
          <w:bCs/>
          <w:sz w:val="24"/>
          <w:szCs w:val="24"/>
          <w:lang w:eastAsia="ja-JP"/>
        </w:rPr>
        <w:lastRenderedPageBreak/>
        <w:t>ANSWER IN SCREENSHOTS BELOW</w:t>
      </w:r>
    </w:p>
    <w:p w14:paraId="623CB0CE" w14:textId="77777777" w:rsidR="00660B3A" w:rsidRDefault="00660B3A">
      <w:pPr>
        <w:rPr>
          <w:rFonts w:ascii="Garamond" w:hAnsi="Garamond"/>
          <w:b/>
          <w:bCs/>
          <w:sz w:val="24"/>
          <w:szCs w:val="24"/>
          <w:lang w:eastAsia="ja-JP"/>
        </w:rPr>
      </w:pPr>
      <w:r>
        <w:rPr>
          <w:rFonts w:ascii="Garamond" w:hAnsi="Garamond"/>
          <w:b/>
          <w:bCs/>
          <w:sz w:val="24"/>
          <w:szCs w:val="24"/>
          <w:lang w:eastAsia="ja-JP"/>
        </w:rPr>
        <w:t>Output Screenshots</w:t>
      </w:r>
    </w:p>
    <w:p w14:paraId="6F33BB4A" w14:textId="77777777" w:rsidR="00660B3A" w:rsidRDefault="00660B3A">
      <w:pPr>
        <w:rPr>
          <w:rFonts w:ascii="Garamond" w:hAnsi="Garamond"/>
          <w:sz w:val="24"/>
          <w:szCs w:val="24"/>
          <w:lang w:eastAsia="ja-JP"/>
        </w:rPr>
      </w:pPr>
      <w:r w:rsidRPr="00660B3A">
        <w:rPr>
          <w:rFonts w:ascii="Garamond" w:hAnsi="Garamond"/>
          <w:sz w:val="24"/>
          <w:szCs w:val="24"/>
          <w:lang w:eastAsia="ja-JP"/>
        </w:rPr>
        <w:drawing>
          <wp:inline distT="0" distB="0" distL="0" distR="0" wp14:anchorId="27611B11" wp14:editId="72357011">
            <wp:extent cx="64008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2F67" w14:textId="77777777" w:rsidR="00660B3A" w:rsidRDefault="00660B3A">
      <w:pPr>
        <w:rPr>
          <w:rFonts w:ascii="Garamond" w:hAnsi="Garamond"/>
          <w:sz w:val="24"/>
          <w:szCs w:val="24"/>
          <w:lang w:eastAsia="ja-JP"/>
        </w:rPr>
      </w:pPr>
      <w:r w:rsidRPr="00660B3A">
        <w:rPr>
          <w:rFonts w:ascii="Garamond" w:hAnsi="Garamond"/>
          <w:sz w:val="24"/>
          <w:szCs w:val="24"/>
          <w:lang w:eastAsia="ja-JP"/>
        </w:rPr>
        <w:drawing>
          <wp:inline distT="0" distB="0" distL="0" distR="0" wp14:anchorId="37FCB7FA" wp14:editId="000D02A0">
            <wp:extent cx="64008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4446" w14:textId="122F6CAA" w:rsidR="00215B84" w:rsidRDefault="00215B84">
      <w:pPr>
        <w:rPr>
          <w:rFonts w:ascii="Garamond" w:hAnsi="Garamond"/>
          <w:sz w:val="24"/>
          <w:szCs w:val="24"/>
          <w:lang w:eastAsia="ja-JP"/>
        </w:rPr>
      </w:pPr>
    </w:p>
    <w:p w14:paraId="40685FF1" w14:textId="3E916778" w:rsidR="007D3AB8" w:rsidRDefault="007D3AB8">
      <w:pPr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I attached my .py file to the submission.</w:t>
      </w:r>
    </w:p>
    <w:p w14:paraId="43292E8B" w14:textId="1DEB50B5" w:rsidR="007D3AB8" w:rsidRDefault="007D3AB8">
      <w:pPr>
        <w:rPr>
          <w:rFonts w:ascii="Garamond" w:hAnsi="Garamond"/>
          <w:sz w:val="24"/>
          <w:szCs w:val="24"/>
          <w:lang w:eastAsia="ja-JP"/>
        </w:rPr>
      </w:pPr>
    </w:p>
    <w:p w14:paraId="6783EACC" w14:textId="4AD3730B" w:rsidR="007D3AB8" w:rsidRDefault="007D3AB8">
      <w:pPr>
        <w:rPr>
          <w:rFonts w:ascii="Garamond" w:hAnsi="Garamond"/>
          <w:sz w:val="24"/>
          <w:szCs w:val="24"/>
          <w:lang w:eastAsia="ja-JP"/>
        </w:rPr>
      </w:pPr>
    </w:p>
    <w:p w14:paraId="2CF14C28" w14:textId="4003683B" w:rsidR="007D3AB8" w:rsidRDefault="007D3AB8">
      <w:pPr>
        <w:rPr>
          <w:rFonts w:ascii="Garamond" w:hAnsi="Garamond"/>
          <w:sz w:val="24"/>
          <w:szCs w:val="24"/>
          <w:lang w:eastAsia="ja-JP"/>
        </w:rPr>
      </w:pPr>
    </w:p>
    <w:p w14:paraId="5DC28722" w14:textId="0AC70C2E" w:rsidR="007D3AB8" w:rsidRDefault="007D3AB8">
      <w:pPr>
        <w:rPr>
          <w:rFonts w:ascii="Garamond" w:hAnsi="Garamond"/>
          <w:sz w:val="24"/>
          <w:szCs w:val="24"/>
          <w:lang w:eastAsia="ja-JP"/>
        </w:rPr>
      </w:pPr>
    </w:p>
    <w:p w14:paraId="112AF89C" w14:textId="77777777" w:rsidR="007D3AB8" w:rsidRPr="00660B3A" w:rsidRDefault="007D3AB8">
      <w:pPr>
        <w:rPr>
          <w:rFonts w:ascii="Garamond" w:hAnsi="Garamond"/>
          <w:b/>
          <w:bCs/>
          <w:sz w:val="24"/>
          <w:szCs w:val="24"/>
          <w:lang w:eastAsia="ja-JP"/>
        </w:rPr>
      </w:pPr>
    </w:p>
    <w:p w14:paraId="7DEBC71B" w14:textId="77777777" w:rsidR="00660B3A" w:rsidRDefault="00660B3A">
      <w:pPr>
        <w:rPr>
          <w:rFonts w:ascii="Garamond" w:hAnsi="Garamond"/>
          <w:sz w:val="24"/>
          <w:szCs w:val="24"/>
          <w:lang w:eastAsia="ja-JP"/>
        </w:rPr>
      </w:pPr>
    </w:p>
    <w:p w14:paraId="5E36AEF1" w14:textId="3B39CF3B" w:rsidR="00BE693A" w:rsidRDefault="00215B84" w:rsidP="00215B84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AES</w:t>
      </w:r>
    </w:p>
    <w:p w14:paraId="4A3B7A2E" w14:textId="0A774B72" w:rsidR="00215B84" w:rsidRDefault="00215B84" w:rsidP="00215B8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1D95FB61" wp14:editId="26858877">
            <wp:extent cx="4879975" cy="1154637"/>
            <wp:effectExtent l="0" t="0" r="0" b="7620"/>
            <wp:docPr id="8618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59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027" cy="11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0218" w14:textId="0B98F2B0" w:rsidR="00215B84" w:rsidRDefault="00215B84" w:rsidP="00215B8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05A2F5A0" wp14:editId="416E1F4D">
            <wp:extent cx="4879975" cy="1428167"/>
            <wp:effectExtent l="0" t="0" r="0" b="635"/>
            <wp:docPr id="7662710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71076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740" cy="14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B2E" w14:textId="39F58993" w:rsidR="00215B84" w:rsidRDefault="00215B84" w:rsidP="00215B84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RSA</w:t>
      </w:r>
    </w:p>
    <w:p w14:paraId="37C2895E" w14:textId="57408A5A" w:rsidR="00215B84" w:rsidRDefault="00215B84" w:rsidP="00215B8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62087769" wp14:editId="537EB573">
            <wp:extent cx="4880344" cy="4982503"/>
            <wp:effectExtent l="0" t="0" r="0" b="8890"/>
            <wp:docPr id="1671986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865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8598" cy="50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9672" w14:textId="278CB75C" w:rsidR="00215B84" w:rsidRDefault="00215B84" w:rsidP="00215B84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RSA </w:t>
      </w:r>
      <w:r w:rsidR="00C46D94">
        <w:rPr>
          <w:rFonts w:ascii="Garamond" w:hAnsi="Garamond"/>
          <w:sz w:val="24"/>
          <w:szCs w:val="24"/>
        </w:rPr>
        <w:t>Encryption</w:t>
      </w:r>
    </w:p>
    <w:p w14:paraId="5EB8629A" w14:textId="16C9FA92" w:rsidR="00C46D94" w:rsidRPr="00C46D94" w:rsidRDefault="00C46D94" w:rsidP="00C46D9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208CFFF9" wp14:editId="2246F24B">
            <wp:extent cx="4792183" cy="2839085"/>
            <wp:effectExtent l="0" t="0" r="8890" b="0"/>
            <wp:docPr id="656488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8371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0239"/>
                    <a:stretch/>
                  </pic:blipFill>
                  <pic:spPr bwMode="auto">
                    <a:xfrm>
                      <a:off x="0" y="0"/>
                      <a:ext cx="4801954" cy="284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54E4" w14:textId="44BF7B58" w:rsidR="00C46D94" w:rsidRDefault="00C46D94" w:rsidP="00C46D94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RSA Decryption</w:t>
      </w:r>
    </w:p>
    <w:p w14:paraId="655A54BD" w14:textId="33739B19" w:rsidR="00C46D94" w:rsidRPr="00C46D94" w:rsidRDefault="00C46D94" w:rsidP="00C46D9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7511DCD4" wp14:editId="15DF94E7">
            <wp:extent cx="4837769" cy="1695619"/>
            <wp:effectExtent l="0" t="0" r="1270" b="0"/>
            <wp:docPr id="382163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639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134" cy="17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469B" w14:textId="1B39F4C0" w:rsidR="00C46D94" w:rsidRPr="00C46D94" w:rsidRDefault="00C46D94" w:rsidP="00C46D94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RSA Signing</w:t>
      </w:r>
    </w:p>
    <w:p w14:paraId="2BE34D9B" w14:textId="3516BE4D" w:rsidR="00215B84" w:rsidRDefault="00215B84" w:rsidP="00215B84">
      <w:pPr>
        <w:pStyle w:val="Title"/>
        <w:spacing w:after="120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48F53DC" wp14:editId="2AA32FAA">
            <wp:extent cx="4811357" cy="2841946"/>
            <wp:effectExtent l="0" t="0" r="8890" b="0"/>
            <wp:docPr id="71005988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59883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476" cy="28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754A" w14:textId="65638341" w:rsidR="00033B5F" w:rsidRDefault="00033B5F" w:rsidP="00033B5F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RSA Verification</w:t>
      </w:r>
    </w:p>
    <w:p w14:paraId="1D42A0CB" w14:textId="614BB4B1" w:rsidR="00033B5F" w:rsidRPr="00033B5F" w:rsidRDefault="00033B5F" w:rsidP="002F2E09">
      <w:pPr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05EA70DE" wp14:editId="3FE17221">
            <wp:extent cx="4754880" cy="2721791"/>
            <wp:effectExtent l="0" t="0" r="7620" b="2540"/>
            <wp:docPr id="725028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878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7262" cy="27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9F7" w14:textId="14340CFF" w:rsidR="00215B84" w:rsidRDefault="00215B84" w:rsidP="00215B84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SHA-256</w:t>
      </w:r>
    </w:p>
    <w:p w14:paraId="4F550060" w14:textId="3C4945CB" w:rsidR="00215B84" w:rsidRDefault="00215B84" w:rsidP="00215B8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6207621F" wp14:editId="31EF7766">
            <wp:extent cx="4710989" cy="685150"/>
            <wp:effectExtent l="0" t="0" r="0" b="1270"/>
            <wp:docPr id="1493230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05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7194" cy="6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08CE" w14:textId="26FA6699" w:rsidR="00033B5F" w:rsidRPr="00033B5F" w:rsidRDefault="00033B5F" w:rsidP="00033B5F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CBC</w:t>
      </w:r>
    </w:p>
    <w:p w14:paraId="533F24EB" w14:textId="00D9413C" w:rsidR="00033B5F" w:rsidRDefault="00033B5F" w:rsidP="00215B8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29A845A8" wp14:editId="3036D0A2">
            <wp:extent cx="4718050" cy="2055253"/>
            <wp:effectExtent l="0" t="0" r="2540" b="635"/>
            <wp:docPr id="319237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3794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0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B09" w14:textId="3550C6E8" w:rsidR="00033B5F" w:rsidRPr="00033B5F" w:rsidRDefault="00033B5F" w:rsidP="00033B5F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PSS</w:t>
      </w:r>
    </w:p>
    <w:p w14:paraId="2362153F" w14:textId="33D1FBA8" w:rsidR="00033B5F" w:rsidRDefault="00033B5F" w:rsidP="00215B84">
      <w:pPr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19B01E6C" wp14:editId="48F3354E">
            <wp:extent cx="4747565" cy="5698490"/>
            <wp:effectExtent l="0" t="0" r="0" b="0"/>
            <wp:docPr id="128655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54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898" cy="57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62C" w14:textId="77777777" w:rsidR="002F2E09" w:rsidRDefault="002F2E09" w:rsidP="00215B84">
      <w:pPr>
        <w:jc w:val="center"/>
        <w:rPr>
          <w:lang w:eastAsia="ja-JP"/>
        </w:rPr>
      </w:pPr>
    </w:p>
    <w:p w14:paraId="08375173" w14:textId="1AB9EF35" w:rsidR="00033B5F" w:rsidRDefault="00033B5F" w:rsidP="00033B5F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MGF1</w:t>
      </w:r>
    </w:p>
    <w:p w14:paraId="3A166541" w14:textId="7D017924" w:rsidR="00033B5F" w:rsidRDefault="00033B5F" w:rsidP="00033B5F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C914D2B" wp14:editId="220DF445">
            <wp:extent cx="4601275" cy="1441094"/>
            <wp:effectExtent l="0" t="0" r="0" b="6985"/>
            <wp:docPr id="5421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546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358" cy="14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FE3E" w14:textId="4CCF2233" w:rsidR="00033B5F" w:rsidRDefault="00033B5F" w:rsidP="00033B5F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OAEP</w:t>
      </w:r>
    </w:p>
    <w:p w14:paraId="78DD6512" w14:textId="43626D96" w:rsidR="00033B5F" w:rsidRDefault="00F95940" w:rsidP="00033B5F">
      <w:pPr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3212E251" wp14:editId="6863EC92">
            <wp:extent cx="4564329" cy="1987838"/>
            <wp:effectExtent l="0" t="0" r="8255" b="0"/>
            <wp:docPr id="1476747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710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4214" cy="19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74E4" w14:textId="74A6E87C" w:rsidR="00F74C88" w:rsidRDefault="00F74C88" w:rsidP="00F74C88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PKCS7</w:t>
      </w:r>
    </w:p>
    <w:p w14:paraId="70141DEB" w14:textId="7F49C9CA" w:rsidR="00F74C88" w:rsidRDefault="00F74C88" w:rsidP="00033B5F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CCF4318" wp14:editId="41773AC5">
            <wp:extent cx="4570908" cy="4093409"/>
            <wp:effectExtent l="0" t="0" r="1270" b="2540"/>
            <wp:docPr id="2005712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216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3904" cy="41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B2C8" w14:textId="4C5A9069" w:rsidR="00F95940" w:rsidRDefault="00F95940" w:rsidP="00F95940">
      <w:pPr>
        <w:pStyle w:val="Title"/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InvalidSignature Exception</w:t>
      </w:r>
    </w:p>
    <w:p w14:paraId="01758DE8" w14:textId="22D7F218" w:rsidR="00F95940" w:rsidRPr="00215B84" w:rsidRDefault="00F95940" w:rsidP="00F95940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16F4B07" wp14:editId="76658A34">
            <wp:extent cx="4575175" cy="701254"/>
            <wp:effectExtent l="0" t="0" r="0" b="3810"/>
            <wp:docPr id="308113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320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6651" cy="7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40" w:rsidRPr="00215B84" w:rsidSect="00295F55">
      <w:footerReference w:type="default" r:id="rId27"/>
      <w:pgSz w:w="12240" w:h="15840"/>
      <w:pgMar w:top="72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4B75" w14:textId="77777777" w:rsidR="00F33F92" w:rsidRDefault="00F33F92" w:rsidP="00793172">
      <w:r>
        <w:separator/>
      </w:r>
    </w:p>
  </w:endnote>
  <w:endnote w:type="continuationSeparator" w:id="0">
    <w:p w14:paraId="56AAB8A2" w14:textId="77777777" w:rsidR="00F33F92" w:rsidRDefault="00F33F92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3A7ED95D" w14:textId="77777777" w:rsidTr="00E156EF">
      <w:tc>
        <w:tcPr>
          <w:tcW w:w="6851" w:type="dxa"/>
        </w:tcPr>
        <w:p w14:paraId="1787C457" w14:textId="3F3690B5" w:rsidR="00016AD1" w:rsidRDefault="00016AD1" w:rsidP="00016AD1">
          <w:pPr>
            <w:pStyle w:val="Footer"/>
          </w:pPr>
        </w:p>
      </w:tc>
      <w:tc>
        <w:tcPr>
          <w:tcW w:w="3380" w:type="dxa"/>
        </w:tcPr>
        <w:p w14:paraId="4E8409F5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F65AB10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C20A" w14:textId="77777777" w:rsidR="00F33F92" w:rsidRDefault="00F33F92" w:rsidP="00793172">
      <w:r>
        <w:separator/>
      </w:r>
    </w:p>
  </w:footnote>
  <w:footnote w:type="continuationSeparator" w:id="0">
    <w:p w14:paraId="6E7C234F" w14:textId="77777777" w:rsidR="00F33F92" w:rsidRDefault="00F33F92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82EB4"/>
    <w:multiLevelType w:val="hybridMultilevel"/>
    <w:tmpl w:val="EB82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C624D"/>
    <w:multiLevelType w:val="hybridMultilevel"/>
    <w:tmpl w:val="C71C0524"/>
    <w:lvl w:ilvl="0" w:tplc="FBA21D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9D7B78"/>
    <w:multiLevelType w:val="hybridMultilevel"/>
    <w:tmpl w:val="3DE2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D4992"/>
    <w:multiLevelType w:val="hybridMultilevel"/>
    <w:tmpl w:val="5E9E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C1952"/>
    <w:multiLevelType w:val="hybridMultilevel"/>
    <w:tmpl w:val="2D6A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109ED"/>
    <w:multiLevelType w:val="hybridMultilevel"/>
    <w:tmpl w:val="09DA6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37C6180"/>
    <w:multiLevelType w:val="hybridMultilevel"/>
    <w:tmpl w:val="7AC66B00"/>
    <w:lvl w:ilvl="0" w:tplc="004CC7F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E4274"/>
    <w:multiLevelType w:val="hybridMultilevel"/>
    <w:tmpl w:val="09DA6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35B67"/>
    <w:multiLevelType w:val="hybridMultilevel"/>
    <w:tmpl w:val="1492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662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37D1D"/>
    <w:multiLevelType w:val="hybridMultilevel"/>
    <w:tmpl w:val="967E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B2A9C"/>
    <w:multiLevelType w:val="hybridMultilevel"/>
    <w:tmpl w:val="3D80EB18"/>
    <w:lvl w:ilvl="0" w:tplc="004CC7F2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610DA"/>
    <w:multiLevelType w:val="hybridMultilevel"/>
    <w:tmpl w:val="CA9A1F1A"/>
    <w:lvl w:ilvl="0" w:tplc="921CD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8"/>
  </w:num>
  <w:num w:numId="13">
    <w:abstractNumId w:val="14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9"/>
  </w:num>
  <w:num w:numId="19">
    <w:abstractNumId w:val="13"/>
  </w:num>
  <w:num w:numId="20">
    <w:abstractNumId w:val="20"/>
  </w:num>
  <w:num w:numId="21">
    <w:abstractNumId w:val="11"/>
  </w:num>
  <w:num w:numId="22">
    <w:abstractNumId w:val="22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AA"/>
    <w:rsid w:val="00000680"/>
    <w:rsid w:val="000030BA"/>
    <w:rsid w:val="000111AA"/>
    <w:rsid w:val="0001204A"/>
    <w:rsid w:val="0001508A"/>
    <w:rsid w:val="00016AD1"/>
    <w:rsid w:val="000173F2"/>
    <w:rsid w:val="000313A2"/>
    <w:rsid w:val="00033B5F"/>
    <w:rsid w:val="000533CA"/>
    <w:rsid w:val="0005611C"/>
    <w:rsid w:val="00076E67"/>
    <w:rsid w:val="00097D8A"/>
    <w:rsid w:val="000A7081"/>
    <w:rsid w:val="000A77CD"/>
    <w:rsid w:val="000B1C6E"/>
    <w:rsid w:val="000D18B7"/>
    <w:rsid w:val="000D2424"/>
    <w:rsid w:val="000D5DAA"/>
    <w:rsid w:val="000E7B38"/>
    <w:rsid w:val="001019B4"/>
    <w:rsid w:val="00112BAA"/>
    <w:rsid w:val="00133AB6"/>
    <w:rsid w:val="00141D2D"/>
    <w:rsid w:val="00144514"/>
    <w:rsid w:val="00146F41"/>
    <w:rsid w:val="001505C2"/>
    <w:rsid w:val="001541E6"/>
    <w:rsid w:val="00165A81"/>
    <w:rsid w:val="001753AD"/>
    <w:rsid w:val="00181F11"/>
    <w:rsid w:val="00183477"/>
    <w:rsid w:val="0018452A"/>
    <w:rsid w:val="001A329E"/>
    <w:rsid w:val="001A71A1"/>
    <w:rsid w:val="001C59E5"/>
    <w:rsid w:val="001C770D"/>
    <w:rsid w:val="001D16FA"/>
    <w:rsid w:val="001E0FA6"/>
    <w:rsid w:val="001E28F8"/>
    <w:rsid w:val="001E637F"/>
    <w:rsid w:val="002066AC"/>
    <w:rsid w:val="002125E2"/>
    <w:rsid w:val="00215B84"/>
    <w:rsid w:val="00217C3F"/>
    <w:rsid w:val="002301BD"/>
    <w:rsid w:val="002502A2"/>
    <w:rsid w:val="0025724A"/>
    <w:rsid w:val="00261084"/>
    <w:rsid w:val="00262FAE"/>
    <w:rsid w:val="0027318F"/>
    <w:rsid w:val="002758F3"/>
    <w:rsid w:val="00283DAE"/>
    <w:rsid w:val="00293E4A"/>
    <w:rsid w:val="00295F55"/>
    <w:rsid w:val="00296DF0"/>
    <w:rsid w:val="002A4209"/>
    <w:rsid w:val="002A78F7"/>
    <w:rsid w:val="002B742D"/>
    <w:rsid w:val="002C1B21"/>
    <w:rsid w:val="002D2ECE"/>
    <w:rsid w:val="002F2E09"/>
    <w:rsid w:val="002F41AF"/>
    <w:rsid w:val="003334BB"/>
    <w:rsid w:val="00335E79"/>
    <w:rsid w:val="0034150C"/>
    <w:rsid w:val="00350749"/>
    <w:rsid w:val="00357FB7"/>
    <w:rsid w:val="00363773"/>
    <w:rsid w:val="00367789"/>
    <w:rsid w:val="003704F9"/>
    <w:rsid w:val="003940CC"/>
    <w:rsid w:val="003A2C5F"/>
    <w:rsid w:val="003A3620"/>
    <w:rsid w:val="003A4FDC"/>
    <w:rsid w:val="003C47E2"/>
    <w:rsid w:val="003D4C63"/>
    <w:rsid w:val="003D74CD"/>
    <w:rsid w:val="003E07C4"/>
    <w:rsid w:val="003F6340"/>
    <w:rsid w:val="00406FC9"/>
    <w:rsid w:val="0041212D"/>
    <w:rsid w:val="00430204"/>
    <w:rsid w:val="00434EBB"/>
    <w:rsid w:val="0043502E"/>
    <w:rsid w:val="00441DC3"/>
    <w:rsid w:val="00452042"/>
    <w:rsid w:val="0045363E"/>
    <w:rsid w:val="00466712"/>
    <w:rsid w:val="00475728"/>
    <w:rsid w:val="004776EA"/>
    <w:rsid w:val="00477CEF"/>
    <w:rsid w:val="00495C10"/>
    <w:rsid w:val="00496518"/>
    <w:rsid w:val="0049755F"/>
    <w:rsid w:val="004A0703"/>
    <w:rsid w:val="004B1BB1"/>
    <w:rsid w:val="004B1DDF"/>
    <w:rsid w:val="004C1A76"/>
    <w:rsid w:val="004C57AC"/>
    <w:rsid w:val="004C78C3"/>
    <w:rsid w:val="004D0B8E"/>
    <w:rsid w:val="004E746F"/>
    <w:rsid w:val="004F7F4B"/>
    <w:rsid w:val="00504A7F"/>
    <w:rsid w:val="005120FA"/>
    <w:rsid w:val="0051543E"/>
    <w:rsid w:val="00522971"/>
    <w:rsid w:val="00531E94"/>
    <w:rsid w:val="00550169"/>
    <w:rsid w:val="00553AD3"/>
    <w:rsid w:val="005634BC"/>
    <w:rsid w:val="005937C4"/>
    <w:rsid w:val="005A009B"/>
    <w:rsid w:val="005B3D08"/>
    <w:rsid w:val="005B7956"/>
    <w:rsid w:val="005E2D4B"/>
    <w:rsid w:val="005E6EFA"/>
    <w:rsid w:val="0060462D"/>
    <w:rsid w:val="006117BD"/>
    <w:rsid w:val="0061365D"/>
    <w:rsid w:val="00615FFD"/>
    <w:rsid w:val="006217CE"/>
    <w:rsid w:val="0062719F"/>
    <w:rsid w:val="00660B3A"/>
    <w:rsid w:val="00663684"/>
    <w:rsid w:val="00677384"/>
    <w:rsid w:val="0068060E"/>
    <w:rsid w:val="006809DC"/>
    <w:rsid w:val="00682F45"/>
    <w:rsid w:val="006941AA"/>
    <w:rsid w:val="006C093B"/>
    <w:rsid w:val="006C21F2"/>
    <w:rsid w:val="006C2707"/>
    <w:rsid w:val="006C5E2C"/>
    <w:rsid w:val="006D0B28"/>
    <w:rsid w:val="006E4F22"/>
    <w:rsid w:val="006F76D9"/>
    <w:rsid w:val="00736797"/>
    <w:rsid w:val="007367EA"/>
    <w:rsid w:val="00752FB9"/>
    <w:rsid w:val="00772545"/>
    <w:rsid w:val="00775027"/>
    <w:rsid w:val="00793172"/>
    <w:rsid w:val="00793415"/>
    <w:rsid w:val="007A586E"/>
    <w:rsid w:val="007B31DC"/>
    <w:rsid w:val="007D3AB8"/>
    <w:rsid w:val="007D650C"/>
    <w:rsid w:val="007F3F08"/>
    <w:rsid w:val="00804AE5"/>
    <w:rsid w:val="0081475F"/>
    <w:rsid w:val="00815D9D"/>
    <w:rsid w:val="00821159"/>
    <w:rsid w:val="00825019"/>
    <w:rsid w:val="008253BC"/>
    <w:rsid w:val="008351B5"/>
    <w:rsid w:val="0083599F"/>
    <w:rsid w:val="00837BC2"/>
    <w:rsid w:val="00845B7F"/>
    <w:rsid w:val="00847311"/>
    <w:rsid w:val="00847C27"/>
    <w:rsid w:val="0085428B"/>
    <w:rsid w:val="0085723C"/>
    <w:rsid w:val="00862223"/>
    <w:rsid w:val="008C6C1F"/>
    <w:rsid w:val="008D05A9"/>
    <w:rsid w:val="008D0ABE"/>
    <w:rsid w:val="008D3BDA"/>
    <w:rsid w:val="008D3F3B"/>
    <w:rsid w:val="008D66A8"/>
    <w:rsid w:val="008E1D3D"/>
    <w:rsid w:val="008E2F61"/>
    <w:rsid w:val="008E75A6"/>
    <w:rsid w:val="008F1089"/>
    <w:rsid w:val="0093532E"/>
    <w:rsid w:val="00942047"/>
    <w:rsid w:val="009420BF"/>
    <w:rsid w:val="0095509E"/>
    <w:rsid w:val="00986211"/>
    <w:rsid w:val="009876FB"/>
    <w:rsid w:val="009C41B4"/>
    <w:rsid w:val="009C50F9"/>
    <w:rsid w:val="009F6777"/>
    <w:rsid w:val="00A02456"/>
    <w:rsid w:val="00A22368"/>
    <w:rsid w:val="00A33F4A"/>
    <w:rsid w:val="00A44AA0"/>
    <w:rsid w:val="00A4630A"/>
    <w:rsid w:val="00A46C7C"/>
    <w:rsid w:val="00A81E30"/>
    <w:rsid w:val="00A8381F"/>
    <w:rsid w:val="00A90943"/>
    <w:rsid w:val="00A9428F"/>
    <w:rsid w:val="00A97911"/>
    <w:rsid w:val="00AA44C8"/>
    <w:rsid w:val="00AB0BCF"/>
    <w:rsid w:val="00AB6960"/>
    <w:rsid w:val="00AC0050"/>
    <w:rsid w:val="00AD43FA"/>
    <w:rsid w:val="00AD5B89"/>
    <w:rsid w:val="00AE0020"/>
    <w:rsid w:val="00AE4FCE"/>
    <w:rsid w:val="00B02EE5"/>
    <w:rsid w:val="00B04CA7"/>
    <w:rsid w:val="00B22F9B"/>
    <w:rsid w:val="00B3470B"/>
    <w:rsid w:val="00B41B72"/>
    <w:rsid w:val="00B613F6"/>
    <w:rsid w:val="00B6735B"/>
    <w:rsid w:val="00B86CF2"/>
    <w:rsid w:val="00B97DB8"/>
    <w:rsid w:val="00BC2D0E"/>
    <w:rsid w:val="00BE693A"/>
    <w:rsid w:val="00BE7398"/>
    <w:rsid w:val="00C2622F"/>
    <w:rsid w:val="00C27136"/>
    <w:rsid w:val="00C30455"/>
    <w:rsid w:val="00C36BFF"/>
    <w:rsid w:val="00C460A6"/>
    <w:rsid w:val="00C46D94"/>
    <w:rsid w:val="00C471FB"/>
    <w:rsid w:val="00C755C5"/>
    <w:rsid w:val="00C75894"/>
    <w:rsid w:val="00C75A32"/>
    <w:rsid w:val="00C7745C"/>
    <w:rsid w:val="00C83178"/>
    <w:rsid w:val="00C874A4"/>
    <w:rsid w:val="00C959FD"/>
    <w:rsid w:val="00CC12D6"/>
    <w:rsid w:val="00CF5A38"/>
    <w:rsid w:val="00D33723"/>
    <w:rsid w:val="00D405EC"/>
    <w:rsid w:val="00D4437C"/>
    <w:rsid w:val="00D47C04"/>
    <w:rsid w:val="00D6018E"/>
    <w:rsid w:val="00D70D13"/>
    <w:rsid w:val="00D715E7"/>
    <w:rsid w:val="00D80C32"/>
    <w:rsid w:val="00D85AA1"/>
    <w:rsid w:val="00D921AF"/>
    <w:rsid w:val="00D966A5"/>
    <w:rsid w:val="00DB6F70"/>
    <w:rsid w:val="00DF1D94"/>
    <w:rsid w:val="00DF2040"/>
    <w:rsid w:val="00E04174"/>
    <w:rsid w:val="00E06D39"/>
    <w:rsid w:val="00E0742B"/>
    <w:rsid w:val="00E156EF"/>
    <w:rsid w:val="00E15965"/>
    <w:rsid w:val="00E23C58"/>
    <w:rsid w:val="00E36687"/>
    <w:rsid w:val="00E52555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5EDF"/>
    <w:rsid w:val="00F07B52"/>
    <w:rsid w:val="00F256CD"/>
    <w:rsid w:val="00F33F92"/>
    <w:rsid w:val="00F372DF"/>
    <w:rsid w:val="00F37C3E"/>
    <w:rsid w:val="00F43A92"/>
    <w:rsid w:val="00F46030"/>
    <w:rsid w:val="00F521E9"/>
    <w:rsid w:val="00F605AA"/>
    <w:rsid w:val="00F71BCA"/>
    <w:rsid w:val="00F74C88"/>
    <w:rsid w:val="00F81027"/>
    <w:rsid w:val="00F84C5D"/>
    <w:rsid w:val="00F92ECE"/>
    <w:rsid w:val="00F95940"/>
    <w:rsid w:val="00FB0333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68D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4B"/>
    <w:rPr>
      <w:rFonts w:ascii="Gill Sans Nova Light" w:hAnsi="Gill Sans Nova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222"/>
    <w:pPr>
      <w:widowControl w:val="0"/>
      <w:spacing w:before="420"/>
      <w:outlineLvl w:val="0"/>
    </w:pPr>
    <w:rPr>
      <w:rFonts w:asciiTheme="majorHAnsi" w:eastAsiaTheme="majorEastAsia" w:hAnsiTheme="majorHAnsi" w:cs="Times New Roman (Headings CS)"/>
      <w:b/>
      <w:bCs/>
      <w:caps/>
      <w:color w:val="004C2D" w:themeColor="accent3" w:themeShade="BF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7100C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7100C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7100C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7100C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2222"/>
    <w:rPr>
      <w:rFonts w:asciiTheme="majorHAnsi" w:eastAsiaTheme="majorEastAsia" w:hAnsiTheme="majorHAnsi" w:cs="Times New Roman (Headings CS)"/>
      <w:b/>
      <w:bCs/>
      <w:caps/>
      <w:color w:val="004C2D" w:themeColor="accent3" w:themeShade="BF"/>
      <w:sz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B02EE5"/>
    <w:tblPr>
      <w:tblBorders>
        <w:top w:val="single" w:sz="4" w:space="0" w:color="004C2D" w:themeColor="accent3" w:themeShade="BF"/>
        <w:left w:val="single" w:sz="4" w:space="0" w:color="004C2D" w:themeColor="accent3" w:themeShade="BF"/>
        <w:bottom w:val="single" w:sz="4" w:space="0" w:color="004C2D" w:themeColor="accent3" w:themeShade="BF"/>
        <w:right w:val="single" w:sz="4" w:space="0" w:color="004C2D" w:themeColor="accent3" w:themeShade="BF"/>
        <w:insideH w:val="single" w:sz="4" w:space="0" w:color="004C2D" w:themeColor="accent3" w:themeShade="BF"/>
        <w:insideV w:val="single" w:sz="4" w:space="0" w:color="004C2D" w:themeColor="accent3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17100C" w:themeColor="accent1" w:themeShade="40"/>
        <w:left w:val="single" w:sz="2" w:space="10" w:color="17100C" w:themeColor="accent1" w:themeShade="40"/>
        <w:bottom w:val="single" w:sz="2" w:space="10" w:color="17100C" w:themeColor="accent1" w:themeShade="40"/>
        <w:right w:val="single" w:sz="2" w:space="10" w:color="17100C" w:themeColor="accent1" w:themeShade="40"/>
      </w:pBdr>
      <w:ind w:left="1152" w:right="1152"/>
    </w:pPr>
    <w:rPr>
      <w:rFonts w:eastAsiaTheme="minorEastAsia" w:cstheme="minorBidi"/>
      <w:i/>
      <w:iCs/>
      <w:color w:val="17100C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93172"/>
  </w:style>
  <w:style w:type="character" w:customStyle="1" w:styleId="FooterChar">
    <w:name w:val="Footer Char"/>
    <w:basedOn w:val="DefaultParagraphFont"/>
    <w:link w:val="Footer"/>
    <w:uiPriority w:val="99"/>
    <w:semiHidden/>
    <w:rsid w:val="00295F55"/>
    <w:rPr>
      <w:rFonts w:ascii="Gill Sans Nova Light" w:hAnsi="Gill Sans Nova Light"/>
      <w:color w:val="000000" w:themeColor="text1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793172"/>
  </w:style>
  <w:style w:type="character" w:customStyle="1" w:styleId="HeaderChar">
    <w:name w:val="Header Char"/>
    <w:basedOn w:val="DefaultParagraphFont"/>
    <w:link w:val="Header"/>
    <w:uiPriority w:val="99"/>
    <w:semiHidden/>
    <w:rsid w:val="00295F55"/>
    <w:rPr>
      <w:rFonts w:ascii="Gill Sans Nova Light" w:hAnsi="Gill Sans Nova Light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17100C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rsid w:val="00262FAE"/>
    <w:rPr>
      <w:rFonts w:asciiTheme="majorHAnsi" w:eastAsiaTheme="majorEastAsia" w:hAnsiTheme="majorHAnsi" w:cstheme="majorBidi"/>
      <w:i/>
      <w:color w:val="17100C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2FAE"/>
    <w:rPr>
      <w:rFonts w:asciiTheme="majorHAnsi" w:eastAsiaTheme="majorEastAsia" w:hAnsiTheme="majorHAnsi" w:cstheme="majorBidi"/>
      <w:b/>
      <w:i/>
      <w:iCs/>
      <w:color w:val="17100C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17100C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2F21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2F211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17100C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17100C" w:themeColor="accent1" w:themeShade="40"/>
        <w:bottom w:val="single" w:sz="4" w:space="10" w:color="17100C" w:themeColor="accent1" w:themeShade="40"/>
      </w:pBdr>
      <w:spacing w:before="360" w:after="360"/>
      <w:ind w:left="864" w:right="864"/>
      <w:jc w:val="center"/>
    </w:pPr>
    <w:rPr>
      <w:i/>
      <w:iCs/>
      <w:color w:val="17100C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17100C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17100C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semiHidden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FF2222"/>
    <w:pPr>
      <w:spacing w:after="80"/>
      <w:contextualSpacing/>
    </w:pPr>
    <w:rPr>
      <w:rFonts w:asciiTheme="majorHAnsi" w:eastAsiaTheme="majorEastAsia" w:hAnsiTheme="majorHAnsi" w:cstheme="majorBidi"/>
      <w:b/>
      <w:bCs/>
      <w:color w:val="004C2D" w:themeColor="accent3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F2222"/>
    <w:rPr>
      <w:rFonts w:asciiTheme="majorHAnsi" w:eastAsiaTheme="majorEastAsia" w:hAnsiTheme="majorHAnsi" w:cstheme="majorBidi"/>
      <w:b/>
      <w:bCs/>
      <w:color w:val="004C2D" w:themeColor="accent3" w:themeShade="BF"/>
      <w:kern w:val="28"/>
      <w:sz w:val="56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3E07C4"/>
    <w:pPr>
      <w:spacing w:before="60" w:after="60"/>
    </w:pPr>
    <w:rPr>
      <w:rFonts w:ascii="Gill Sans Nova" w:eastAsiaTheme="minorHAnsi" w:hAnsi="Gill Sans Nova" w:cstheme="minorBidi"/>
      <w:color w:val="004C2D" w:themeColor="accent3" w:themeShade="BF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="Gill Sans Nova Light" w:hAnsi="Gill Sans Nova Light"/>
        <w:b w:val="0"/>
        <w:i w:val="0"/>
        <w:caps/>
        <w:smallCaps w:val="0"/>
        <w:color w:val="004C2D" w:themeColor="accent3" w:themeShade="B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0EE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2222"/>
    <w:rPr>
      <w:color w:val="605E5C"/>
      <w:shd w:val="clear" w:color="auto" w:fill="E1DFDD"/>
    </w:rPr>
  </w:style>
  <w:style w:type="paragraph" w:customStyle="1" w:styleId="ShapeHandles">
    <w:name w:val="Shape Handles"/>
    <w:basedOn w:val="Normal"/>
    <w:qFormat/>
    <w:rsid w:val="00FF2222"/>
    <w:pPr>
      <w:spacing w:after="0"/>
    </w:pPr>
    <w:rPr>
      <w:sz w:val="12"/>
      <w:szCs w:val="1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me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6C3795ED05461C877A8E0EEAD2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507F-4230-431B-81D6-E719B79AE18B}"/>
      </w:docPartPr>
      <w:docPartBody>
        <w:p w:rsidR="002C7B0D" w:rsidRDefault="00CF61CE">
          <w:pPr>
            <w:pStyle w:val="1A6C3795ED05461C877A8E0EEAD2097D"/>
          </w:pPr>
          <w:r w:rsidRPr="00FF2222">
            <w:t>English Literature 1A syllabus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15"/>
    <w:rsid w:val="00026EEC"/>
    <w:rsid w:val="0009272D"/>
    <w:rsid w:val="001B37D7"/>
    <w:rsid w:val="002C7B0D"/>
    <w:rsid w:val="004776EA"/>
    <w:rsid w:val="005374A2"/>
    <w:rsid w:val="005B0246"/>
    <w:rsid w:val="006C093B"/>
    <w:rsid w:val="006C5E2C"/>
    <w:rsid w:val="00783E30"/>
    <w:rsid w:val="00797E40"/>
    <w:rsid w:val="00823C00"/>
    <w:rsid w:val="00856E86"/>
    <w:rsid w:val="00873D15"/>
    <w:rsid w:val="008922A9"/>
    <w:rsid w:val="008E2F61"/>
    <w:rsid w:val="009B10F3"/>
    <w:rsid w:val="009F5988"/>
    <w:rsid w:val="00A0034B"/>
    <w:rsid w:val="00A44B76"/>
    <w:rsid w:val="00A50E69"/>
    <w:rsid w:val="00B476F4"/>
    <w:rsid w:val="00B918C0"/>
    <w:rsid w:val="00BE2DF3"/>
    <w:rsid w:val="00C36BFF"/>
    <w:rsid w:val="00CC12D6"/>
    <w:rsid w:val="00CF61CE"/>
    <w:rsid w:val="00D23E24"/>
    <w:rsid w:val="00D47C04"/>
    <w:rsid w:val="00D921AF"/>
    <w:rsid w:val="00E52555"/>
    <w:rsid w:val="00F26369"/>
    <w:rsid w:val="00F509B8"/>
    <w:rsid w:val="00F84C5D"/>
    <w:rsid w:val="00FC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C3795ED05461C877A8E0EEAD2097D">
    <w:name w:val="1A6C3795ED05461C877A8E0EEAD2097D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72">
      <a:majorFont>
        <a:latin typeface="Goudy Old Style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1DC1A-0E9E-4E3C-94A6-90243A1EA5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FC40B-3E80-4729-A5D0-CB0925EDC6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9BB69B1-D913-4716-9DB5-3CCCF3E6A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0</TotalTime>
  <Pages>7</Pages>
  <Words>86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2024-08-26T03:27:00Z</dcterms:created>
  <dcterms:modified xsi:type="dcterms:W3CDTF">2024-09-11T23:51:00Z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